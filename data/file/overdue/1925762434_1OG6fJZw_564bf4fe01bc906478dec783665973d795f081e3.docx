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EE" w:rsidRDefault="00E839EE" w:rsidP="00CB46A8">
      <w:pPr>
        <w:pStyle w:val="a3"/>
        <w:tabs>
          <w:tab w:val="left" w:pos="284"/>
        </w:tabs>
        <w:spacing w:before="80" w:line="240" w:lineRule="exact"/>
        <w:outlineLvl w:val="0"/>
        <w:rPr>
          <w:rFonts w:asciiTheme="minorHAnsi" w:hAnsiTheme="minorHAnsi"/>
          <w:b/>
          <w:sz w:val="28"/>
          <w:szCs w:val="22"/>
          <w:lang w:eastAsia="ko-KR"/>
        </w:rPr>
      </w:pPr>
    </w:p>
    <w:p w:rsidR="00636592" w:rsidRPr="00C4069C" w:rsidRDefault="00636592" w:rsidP="00636592">
      <w:pPr>
        <w:jc w:val="center"/>
        <w:rPr>
          <w:rFonts w:asciiTheme="minorEastAsia" w:hAnsiTheme="minorEastAsia" w:cstheme="minorHAnsi"/>
          <w:b/>
          <w:sz w:val="52"/>
          <w:szCs w:val="22"/>
          <w:shd w:val="pct15" w:color="auto" w:fill="FFFFFF"/>
          <w:lang w:eastAsia="ko-KR"/>
        </w:rPr>
      </w:pPr>
      <w:r w:rsidRPr="00C4069C">
        <w:rPr>
          <w:noProof/>
          <w:shd w:val="pct15" w:color="auto" w:fill="FFFFFF"/>
          <w:lang w:val="en-US" w:eastAsia="ko-KR"/>
        </w:rPr>
        <w:drawing>
          <wp:inline distT="0" distB="0" distL="0" distR="0" wp14:anchorId="0D57F953" wp14:editId="0304A6B8">
            <wp:extent cx="774700" cy="774700"/>
            <wp:effectExtent l="19050" t="0" r="6350" b="0"/>
            <wp:docPr id="7" name="Picture 7" descr="\\KRSESRV003\Home\ggarrop\My Documents\Nespresso\Graphics\MONOGRAM BROWN CMYK lo 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KRSESRV003\Home\ggarrop\My Documents\Nespresso\Graphics\MONOGRAM BROWN CMYK lo r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92" w:rsidRDefault="00636592" w:rsidP="00636592">
      <w:pPr>
        <w:jc w:val="center"/>
        <w:rPr>
          <w:rFonts w:asciiTheme="minorEastAsia" w:hAnsiTheme="minorEastAsia" w:cstheme="minorHAnsi"/>
          <w:b/>
          <w:sz w:val="52"/>
          <w:szCs w:val="22"/>
          <w:lang w:eastAsia="ko-KR"/>
        </w:rPr>
      </w:pPr>
      <w:r w:rsidRPr="00150B4C">
        <w:rPr>
          <w:rFonts w:asciiTheme="minorEastAsia" w:hAnsiTheme="minorEastAsia" w:cstheme="minorHAnsi"/>
          <w:b/>
          <w:noProof/>
          <w:sz w:val="52"/>
          <w:szCs w:val="22"/>
          <w:lang w:val="en-US" w:eastAsia="ko-KR"/>
        </w:rPr>
        <w:drawing>
          <wp:inline distT="0" distB="0" distL="0" distR="0" wp14:anchorId="647C91D8" wp14:editId="19F403BC">
            <wp:extent cx="2590800" cy="546745"/>
            <wp:effectExtent l="0" t="0" r="0" b="5715"/>
            <wp:docPr id="2" name="그림 2" descr="W:\11 KR Share\08 KR Marketing\Logo\NESPRESSO\4 JPG\NESPRESSO 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11 KR Share\08 KR Marketing\Logo\NESPRESSO\4 JPG\NESPRESSO BLA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36" cy="55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592" w:rsidRPr="00FA465C" w:rsidRDefault="00636592" w:rsidP="00636592">
      <w:pPr>
        <w:jc w:val="center"/>
        <w:rPr>
          <w:rFonts w:asciiTheme="minorEastAsia" w:hAnsiTheme="minorEastAsia" w:cstheme="minorHAnsi"/>
          <w:b/>
          <w:color w:val="404040" w:themeColor="text1" w:themeTint="BF"/>
          <w:sz w:val="44"/>
          <w:szCs w:val="22"/>
          <w:lang w:eastAsia="ko-KR"/>
        </w:rPr>
      </w:pPr>
      <w:r w:rsidRPr="00FA465C">
        <w:rPr>
          <w:rFonts w:asciiTheme="minorEastAsia" w:hAnsiTheme="minorEastAsia" w:cstheme="minorHAnsi" w:hint="eastAsia"/>
          <w:b/>
          <w:color w:val="404040" w:themeColor="text1" w:themeTint="BF"/>
          <w:sz w:val="44"/>
          <w:szCs w:val="22"/>
          <w:lang w:eastAsia="ko-KR"/>
        </w:rPr>
        <w:t>JOB OPPORTUNITY</w:t>
      </w:r>
    </w:p>
    <w:p w:rsidR="00636592" w:rsidRPr="0003333A" w:rsidRDefault="00636592" w:rsidP="00636592">
      <w:pPr>
        <w:rPr>
          <w:rFonts w:asciiTheme="minorHAnsi" w:hAnsiTheme="minorHAnsi"/>
          <w:b/>
          <w:sz w:val="20"/>
          <w:lang w:eastAsia="ko-KR"/>
        </w:rPr>
      </w:pPr>
    </w:p>
    <w:p w:rsidR="006C2D96" w:rsidRPr="0003333A" w:rsidRDefault="00636592" w:rsidP="00636592">
      <w:pPr>
        <w:rPr>
          <w:rFonts w:asciiTheme="minorEastAsia" w:hAnsiTheme="minorEastAsia" w:cstheme="minorHAnsi"/>
          <w:b/>
          <w:sz w:val="20"/>
          <w:lang w:eastAsia="ko-KR"/>
        </w:rPr>
      </w:pPr>
      <w:r w:rsidRPr="0003333A">
        <w:rPr>
          <w:rFonts w:asciiTheme="minorEastAsia" w:hAnsiTheme="minorEastAsia" w:cstheme="minorHAnsi"/>
          <w:b/>
          <w:sz w:val="20"/>
          <w:lang w:eastAsia="ko-KR"/>
        </w:rPr>
        <w:t xml:space="preserve">1.  </w:t>
      </w:r>
      <w:r w:rsidR="002172F2" w:rsidRPr="0003333A">
        <w:rPr>
          <w:rFonts w:asciiTheme="minorEastAsia" w:hAnsiTheme="minorEastAsia" w:cstheme="minorHAnsi" w:hint="eastAsia"/>
          <w:b/>
          <w:sz w:val="20"/>
          <w:lang w:eastAsia="ko-KR"/>
        </w:rPr>
        <w:t>[</w:t>
      </w:r>
      <w:r w:rsidR="002D3C29" w:rsidRPr="0003333A">
        <w:rPr>
          <w:rFonts w:asciiTheme="minorEastAsia" w:hAnsiTheme="minorEastAsia" w:cstheme="minorHAnsi" w:hint="eastAsia"/>
          <w:b/>
          <w:sz w:val="20"/>
          <w:lang w:eastAsia="ko-KR"/>
        </w:rPr>
        <w:t>직무명 /</w:t>
      </w:r>
      <w:r w:rsidR="002D3C29" w:rsidRPr="0003333A">
        <w:rPr>
          <w:rFonts w:asciiTheme="minorEastAsia" w:hAnsiTheme="minorEastAsia" w:cstheme="minorHAnsi"/>
          <w:b/>
          <w:sz w:val="20"/>
          <w:lang w:eastAsia="ko-KR"/>
        </w:rPr>
        <w:t xml:space="preserve"> </w:t>
      </w:r>
      <w:r w:rsidR="002D3C29" w:rsidRPr="0003333A">
        <w:rPr>
          <w:rFonts w:asciiTheme="minorEastAsia" w:hAnsiTheme="minorEastAsia" w:cstheme="minorHAnsi" w:hint="eastAsia"/>
          <w:b/>
          <w:sz w:val="20"/>
          <w:lang w:eastAsia="ko-KR"/>
        </w:rPr>
        <w:t>근무지</w:t>
      </w:r>
      <w:r w:rsidR="002172F2" w:rsidRPr="0003333A">
        <w:rPr>
          <w:rFonts w:asciiTheme="minorEastAsia" w:hAnsiTheme="minorEastAsia" w:cstheme="minorHAnsi" w:hint="eastAsia"/>
          <w:b/>
          <w:sz w:val="20"/>
          <w:lang w:eastAsia="ko-KR"/>
        </w:rPr>
        <w:t>]</w:t>
      </w:r>
    </w:p>
    <w:p w:rsidR="002172F2" w:rsidRDefault="000533AB" w:rsidP="000533AB">
      <w:pPr>
        <w:ind w:firstLineChars="200" w:firstLine="400"/>
        <w:rPr>
          <w:rFonts w:asciiTheme="minorEastAsia" w:hAnsiTheme="minorEastAsia" w:cstheme="minorHAnsi"/>
          <w:b/>
          <w:sz w:val="20"/>
          <w:u w:val="single"/>
          <w:lang w:eastAsia="ko-KR"/>
        </w:rPr>
      </w:pPr>
      <w:r>
        <w:rPr>
          <w:rFonts w:asciiTheme="minorEastAsia" w:hAnsiTheme="minorEastAsia" w:cstheme="minorHAnsi"/>
          <w:b/>
          <w:sz w:val="20"/>
          <w:u w:val="single"/>
          <w:lang w:eastAsia="ko-KR"/>
        </w:rPr>
        <w:t>Marketing Assistant</w:t>
      </w:r>
      <w:r w:rsidR="00EA1CFF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 xml:space="preserve"> </w:t>
      </w:r>
      <w:r w:rsidR="009C3139">
        <w:rPr>
          <w:rFonts w:asciiTheme="minorEastAsia" w:hAnsiTheme="minorEastAsia" w:cstheme="minorHAnsi"/>
          <w:b/>
          <w:sz w:val="20"/>
          <w:u w:val="single"/>
          <w:lang w:eastAsia="ko-KR"/>
        </w:rPr>
        <w:t>(</w:t>
      </w:r>
      <w:r>
        <w:rPr>
          <w:rFonts w:asciiTheme="minorEastAsia" w:hAnsiTheme="minorEastAsia" w:cstheme="minorHAnsi"/>
          <w:b/>
          <w:sz w:val="20"/>
          <w:u w:val="single"/>
          <w:lang w:eastAsia="ko-KR"/>
        </w:rPr>
        <w:t>Marketing</w:t>
      </w:r>
      <w:r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 xml:space="preserve"> </w:t>
      </w:r>
      <w:r w:rsidR="009C3139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 xml:space="preserve">팀 소속 </w:t>
      </w:r>
      <w:r>
        <w:rPr>
          <w:rFonts w:asciiTheme="minorEastAsia" w:hAnsiTheme="minorEastAsia" w:cstheme="minorHAnsi"/>
          <w:b/>
          <w:sz w:val="20"/>
          <w:u w:val="single"/>
          <w:lang w:eastAsia="ko-KR"/>
        </w:rPr>
        <w:t>1</w:t>
      </w:r>
      <w:r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>년 계약</w:t>
      </w:r>
      <w:r w:rsidR="009C3139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>직)</w:t>
      </w:r>
      <w:r w:rsidR="009C3139">
        <w:rPr>
          <w:rFonts w:asciiTheme="minorEastAsia" w:hAnsiTheme="minorEastAsia" w:cstheme="minorHAnsi"/>
          <w:b/>
          <w:sz w:val="20"/>
          <w:u w:val="single"/>
          <w:lang w:eastAsia="ko-KR"/>
        </w:rPr>
        <w:t xml:space="preserve"> </w:t>
      </w:r>
      <w:r w:rsidR="00EA1CFF">
        <w:rPr>
          <w:rFonts w:asciiTheme="minorEastAsia" w:hAnsiTheme="minorEastAsia" w:cstheme="minorHAnsi"/>
          <w:b/>
          <w:sz w:val="20"/>
          <w:u w:val="single"/>
          <w:lang w:eastAsia="ko-KR"/>
        </w:rPr>
        <w:t xml:space="preserve">/ </w:t>
      </w:r>
      <w:r w:rsidR="002172F2" w:rsidRPr="0003333A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>서울</w:t>
      </w:r>
      <w:r w:rsidR="00E839EE" w:rsidRPr="0003333A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 xml:space="preserve"> 서대문구</w:t>
      </w:r>
      <w:r w:rsidR="002172F2" w:rsidRPr="0003333A">
        <w:rPr>
          <w:rFonts w:asciiTheme="minorEastAsia" w:hAnsiTheme="minorEastAsia" w:cstheme="minorHAnsi" w:hint="eastAsia"/>
          <w:b/>
          <w:sz w:val="20"/>
          <w:u w:val="single"/>
          <w:lang w:eastAsia="ko-KR"/>
        </w:rPr>
        <w:t xml:space="preserve"> 본사 근무</w:t>
      </w:r>
    </w:p>
    <w:p w:rsidR="00401727" w:rsidRPr="0003333A" w:rsidRDefault="00401727" w:rsidP="00D40BCC">
      <w:pPr>
        <w:rPr>
          <w:rFonts w:asciiTheme="minorEastAsia" w:hAnsiTheme="minorEastAsia" w:cstheme="minorHAnsi"/>
          <w:b/>
          <w:sz w:val="20"/>
          <w:u w:val="single"/>
          <w:lang w:eastAsia="ko-KR"/>
        </w:rPr>
      </w:pPr>
    </w:p>
    <w:p w:rsidR="008451AC" w:rsidRPr="00D82E72" w:rsidRDefault="00636592" w:rsidP="008451AC">
      <w:pPr>
        <w:rPr>
          <w:rFonts w:asciiTheme="minorEastAsia" w:hAnsiTheme="minorEastAsia" w:cstheme="minorHAnsi"/>
          <w:b/>
          <w:sz w:val="20"/>
          <w:lang w:eastAsia="ko-KR"/>
        </w:rPr>
      </w:pPr>
      <w:r w:rsidRPr="0003333A">
        <w:rPr>
          <w:rFonts w:asciiTheme="minorEastAsia" w:hAnsiTheme="minorEastAsia" w:cstheme="minorHAnsi"/>
          <w:b/>
          <w:sz w:val="20"/>
          <w:lang w:eastAsia="ko-KR"/>
        </w:rPr>
        <w:t xml:space="preserve">2.  </w:t>
      </w:r>
      <w:r w:rsidR="009A2E09" w:rsidRPr="0003333A">
        <w:rPr>
          <w:rFonts w:asciiTheme="minorEastAsia" w:hAnsiTheme="minorEastAsia" w:cstheme="minorHAnsi"/>
          <w:b/>
          <w:sz w:val="20"/>
          <w:lang w:eastAsia="ko-KR"/>
        </w:rPr>
        <w:t>[</w:t>
      </w:r>
      <w:r w:rsidR="00E31822" w:rsidRPr="0003333A">
        <w:rPr>
          <w:rFonts w:asciiTheme="minorEastAsia" w:hAnsiTheme="minorEastAsia" w:cstheme="minorHAnsi" w:hint="eastAsia"/>
          <w:b/>
          <w:sz w:val="20"/>
          <w:lang w:eastAsia="ko-KR"/>
        </w:rPr>
        <w:t>직무내용</w:t>
      </w:r>
      <w:r w:rsidR="009A2E09" w:rsidRPr="0003333A">
        <w:rPr>
          <w:rFonts w:asciiTheme="minorEastAsia" w:hAnsiTheme="minorEastAsia" w:cstheme="minorHAnsi"/>
          <w:b/>
          <w:sz w:val="20"/>
          <w:lang w:eastAsia="ko-KR"/>
        </w:rPr>
        <w:t>]</w:t>
      </w:r>
    </w:p>
    <w:p w:rsidR="000533AB" w:rsidRPr="000533AB" w:rsidRDefault="000533AB" w:rsidP="000533AB">
      <w:pPr>
        <w:rPr>
          <w:rFonts w:asciiTheme="minorEastAsia" w:hAnsiTheme="minorEastAsia" w:cstheme="minorHAnsi"/>
          <w:b/>
          <w:i/>
          <w:sz w:val="20"/>
          <w:lang w:eastAsia="ko-KR"/>
        </w:rPr>
      </w:pPr>
      <w:r>
        <w:rPr>
          <w:rFonts w:asciiTheme="minorEastAsia" w:hAnsiTheme="minorEastAsia" w:cstheme="minorHAnsi"/>
          <w:b/>
          <w:i/>
          <w:sz w:val="20"/>
          <w:lang w:eastAsia="ko-KR"/>
        </w:rPr>
        <w:t xml:space="preserve">1) </w:t>
      </w:r>
      <w:r w:rsidRPr="000533AB">
        <w:rPr>
          <w:rFonts w:asciiTheme="minorEastAsia" w:hAnsiTheme="minorEastAsia" w:cstheme="minorHAnsi"/>
          <w:b/>
          <w:i/>
          <w:sz w:val="20"/>
          <w:lang w:eastAsia="ko-KR"/>
        </w:rPr>
        <w:t>Coffee product marketing assist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Supporting the coffee product marketing manager with marketing activities including campaign pre-post reporting 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>
        <w:rPr>
          <w:rFonts w:asciiTheme="minorEastAsia" w:hAnsiTheme="minorEastAsia" w:cstheme="minorHAnsi"/>
          <w:sz w:val="20"/>
          <w:lang w:eastAsia="ko-KR"/>
        </w:rPr>
        <w:t xml:space="preserve"> Execute the coffee product 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and accessory marketing campaign materials and permanent brochure forecasting and production and a wide range of marketing communications 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>
        <w:rPr>
          <w:rFonts w:asciiTheme="minorEastAsia" w:hAnsiTheme="minorEastAsia" w:cstheme="minorHAnsi"/>
          <w:sz w:val="20"/>
          <w:lang w:eastAsia="ko-KR"/>
        </w:rPr>
        <w:t xml:space="preserve"> Report </w:t>
      </w:r>
      <w:r w:rsidRPr="000533AB">
        <w:rPr>
          <w:rFonts w:asciiTheme="minorEastAsia" w:hAnsiTheme="minorEastAsia" w:cstheme="minorHAnsi"/>
          <w:sz w:val="20"/>
          <w:lang w:eastAsia="ko-KR"/>
        </w:rPr>
        <w:t>and update daily / weekly / monthly coffee sales and helping to utilize market data to analyse key trends / competitor report to support product marketing to maximize the business strategy aligned to these insights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Welcome offer and welcome process management - forecasting / p</w:t>
      </w:r>
      <w:r>
        <w:rPr>
          <w:rFonts w:asciiTheme="minorEastAsia" w:hAnsiTheme="minorEastAsia" w:cstheme="minorHAnsi"/>
          <w:sz w:val="20"/>
          <w:lang w:eastAsia="ko-KR"/>
        </w:rPr>
        <w:t>roduction / contents update etc.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Arranging maintaining and distributi</w:t>
      </w:r>
      <w:r>
        <w:rPr>
          <w:rFonts w:asciiTheme="minorEastAsia" w:hAnsiTheme="minorEastAsia" w:cstheme="minorHAnsi"/>
          <w:sz w:val="20"/>
          <w:lang w:eastAsia="ko-KR"/>
        </w:rPr>
        <w:t xml:space="preserve">ng marketing support materials </w:t>
      </w:r>
      <w:r w:rsidRPr="000533AB">
        <w:rPr>
          <w:rFonts w:asciiTheme="minorEastAsia" w:hAnsiTheme="minorEastAsia" w:cstheme="minorHAnsi"/>
          <w:sz w:val="20"/>
          <w:lang w:eastAsia="ko-KR"/>
        </w:rPr>
        <w:t>as required, including presentation kits, prod</w:t>
      </w:r>
      <w:r>
        <w:rPr>
          <w:rFonts w:asciiTheme="minorEastAsia" w:hAnsiTheme="minorEastAsia" w:cstheme="minorHAnsi"/>
          <w:sz w:val="20"/>
          <w:lang w:eastAsia="ko-KR"/>
        </w:rPr>
        <w:t xml:space="preserve">uct brochures, transparencies, </w:t>
      </w:r>
      <w:r w:rsidRPr="000533AB">
        <w:rPr>
          <w:rFonts w:asciiTheme="minorEastAsia" w:hAnsiTheme="minorEastAsia" w:cstheme="minorHAnsi"/>
          <w:sz w:val="20"/>
          <w:lang w:eastAsia="ko-KR"/>
        </w:rPr>
        <w:t>point of sales materials and manuals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Providing support for marketing events and exhibitions as required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Plan and execute CEC, BTQ &amp; CRC promotional activities </w:t>
      </w:r>
    </w:p>
    <w:p w:rsidR="00050BDD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Product Price set up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</w:p>
    <w:p w:rsidR="000533AB" w:rsidRPr="000533AB" w:rsidRDefault="000533AB" w:rsidP="000533AB">
      <w:pPr>
        <w:rPr>
          <w:rFonts w:asciiTheme="minorEastAsia" w:hAnsiTheme="minorEastAsia" w:cstheme="minorHAnsi"/>
          <w:b/>
          <w:i/>
          <w:sz w:val="20"/>
          <w:lang w:eastAsia="ko-KR"/>
        </w:rPr>
      </w:pPr>
      <w:r>
        <w:rPr>
          <w:rFonts w:asciiTheme="minorEastAsia" w:hAnsiTheme="minorEastAsia" w:cstheme="minorHAnsi"/>
          <w:b/>
          <w:i/>
          <w:sz w:val="20"/>
          <w:lang w:eastAsia="ko-KR"/>
        </w:rPr>
        <w:t xml:space="preserve">2) Retail Communications </w:t>
      </w:r>
      <w:r w:rsidRPr="000533AB">
        <w:rPr>
          <w:rFonts w:asciiTheme="minorEastAsia" w:hAnsiTheme="minorEastAsia" w:cstheme="minorHAnsi"/>
          <w:b/>
          <w:i/>
          <w:sz w:val="20"/>
          <w:lang w:eastAsia="ko-KR"/>
        </w:rPr>
        <w:t>&amp; Production of Printed Materials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Translate the brochure contents and forecast brochure production quantity according to the coffee product life cycle and annual production plan to save cost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Boutique support – BTQ window and display is executed to represent Brand Premium positioning in a timely and cost effective manner.   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Support the roll of out BIS in the market with events, graphics and promotional material where possible.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Show attention to follow the HQ guidelines and apply any changes in POSM design.</w:t>
      </w:r>
    </w:p>
    <w:p w:rsidR="00050BDD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Collaborate with the BTQ team and related team by having monthly meeting to maximize visibility in store / online</w:t>
      </w:r>
    </w:p>
    <w:p w:rsidR="008B4532" w:rsidRDefault="008B4532" w:rsidP="000533AB">
      <w:pPr>
        <w:rPr>
          <w:rFonts w:asciiTheme="minorEastAsia" w:hAnsiTheme="minorEastAsia" w:cstheme="minorHAnsi"/>
          <w:b/>
          <w:i/>
          <w:sz w:val="20"/>
          <w:lang w:eastAsia="ko-KR"/>
        </w:rPr>
      </w:pPr>
    </w:p>
    <w:p w:rsidR="000533AB" w:rsidRPr="000533AB" w:rsidRDefault="000533AB" w:rsidP="000533AB">
      <w:pPr>
        <w:rPr>
          <w:rFonts w:asciiTheme="minorEastAsia" w:hAnsiTheme="minorEastAsia" w:cstheme="minorHAnsi"/>
          <w:b/>
          <w:i/>
          <w:sz w:val="20"/>
          <w:lang w:eastAsia="ko-KR"/>
        </w:rPr>
      </w:pPr>
      <w:r>
        <w:rPr>
          <w:rFonts w:asciiTheme="minorEastAsia" w:hAnsiTheme="minorEastAsia" w:cstheme="minorHAnsi"/>
          <w:b/>
          <w:i/>
          <w:sz w:val="20"/>
          <w:lang w:eastAsia="ko-KR"/>
        </w:rPr>
        <w:t xml:space="preserve">3) </w:t>
      </w:r>
      <w:r w:rsidRPr="000533AB">
        <w:rPr>
          <w:rFonts w:asciiTheme="minorEastAsia" w:hAnsiTheme="minorEastAsia" w:cstheme="minorHAnsi"/>
          <w:b/>
          <w:i/>
          <w:sz w:val="20"/>
          <w:lang w:eastAsia="ko-KR"/>
        </w:rPr>
        <w:t>Administrative Process Management &amp; Others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Assist in the planning, validation, implementation and coordination of all Nespresso marketing materials</w:t>
      </w:r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Contribute toward and support the roll out and execution of corporate initiatives/projects</w:t>
      </w:r>
    </w:p>
    <w:p w:rsidR="00050BDD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Coffee product </w:t>
      </w:r>
      <w:r>
        <w:rPr>
          <w:rFonts w:asciiTheme="minorEastAsia" w:hAnsiTheme="minorEastAsia" w:cstheme="minorHAnsi"/>
          <w:sz w:val="20"/>
          <w:lang w:eastAsia="ko-KR"/>
        </w:rPr>
        <w:t xml:space="preserve">marketing related free goods / </w:t>
      </w:r>
      <w:r w:rsidRPr="000533AB">
        <w:rPr>
          <w:rFonts w:asciiTheme="minorEastAsia" w:hAnsiTheme="minorEastAsia" w:cstheme="minorHAnsi"/>
          <w:sz w:val="20"/>
          <w:lang w:eastAsia="ko-KR"/>
        </w:rPr>
        <w:t>related PO creation management</w:t>
      </w:r>
    </w:p>
    <w:p w:rsidR="00050BDD" w:rsidRPr="000533AB" w:rsidRDefault="00050BDD" w:rsidP="00DB4E21">
      <w:pPr>
        <w:rPr>
          <w:rFonts w:asciiTheme="minorEastAsia" w:hAnsiTheme="minorEastAsia" w:cstheme="minorHAnsi"/>
          <w:b/>
          <w:sz w:val="20"/>
          <w:lang w:eastAsia="ko-KR"/>
        </w:rPr>
      </w:pPr>
    </w:p>
    <w:p w:rsidR="00DB4E21" w:rsidRDefault="00636592" w:rsidP="00DB4E21">
      <w:pPr>
        <w:rPr>
          <w:rFonts w:asciiTheme="minorEastAsia" w:hAnsiTheme="minorEastAsia" w:cstheme="minorHAnsi"/>
          <w:b/>
          <w:sz w:val="20"/>
          <w:lang w:eastAsia="ko-KR"/>
        </w:rPr>
      </w:pPr>
      <w:r w:rsidRPr="0003333A">
        <w:rPr>
          <w:rFonts w:asciiTheme="minorEastAsia" w:hAnsiTheme="minorEastAsia" w:cstheme="minorHAnsi"/>
          <w:b/>
          <w:sz w:val="20"/>
          <w:lang w:eastAsia="ko-KR"/>
        </w:rPr>
        <w:t xml:space="preserve">3.  </w:t>
      </w:r>
      <w:r w:rsidR="009A2E09" w:rsidRPr="0003333A">
        <w:rPr>
          <w:rFonts w:asciiTheme="minorEastAsia" w:hAnsiTheme="minorEastAsia" w:cstheme="minorHAnsi"/>
          <w:b/>
          <w:sz w:val="20"/>
          <w:lang w:eastAsia="ko-KR"/>
        </w:rPr>
        <w:t>[</w:t>
      </w:r>
      <w:r w:rsidR="009B5ADB" w:rsidRPr="0003333A">
        <w:rPr>
          <w:rFonts w:asciiTheme="minorEastAsia" w:hAnsiTheme="minorEastAsia" w:cstheme="minorHAnsi" w:hint="eastAsia"/>
          <w:b/>
          <w:sz w:val="20"/>
          <w:lang w:eastAsia="ko-KR"/>
        </w:rPr>
        <w:t>자격</w:t>
      </w:r>
      <w:r w:rsidR="002D3C29" w:rsidRPr="0003333A">
        <w:rPr>
          <w:rFonts w:asciiTheme="minorEastAsia" w:hAnsiTheme="minorEastAsia" w:cstheme="minorHAnsi" w:hint="eastAsia"/>
          <w:b/>
          <w:sz w:val="20"/>
          <w:lang w:eastAsia="ko-KR"/>
        </w:rPr>
        <w:t>요건</w:t>
      </w:r>
      <w:r w:rsidR="009A2E09" w:rsidRPr="0003333A">
        <w:rPr>
          <w:rFonts w:asciiTheme="minorEastAsia" w:hAnsiTheme="minorEastAsia" w:cstheme="minorHAnsi"/>
          <w:b/>
          <w:sz w:val="20"/>
          <w:lang w:eastAsia="ko-KR"/>
        </w:rPr>
        <w:t>]</w:t>
      </w:r>
    </w:p>
    <w:p w:rsidR="00432ECD" w:rsidRPr="00432ECD" w:rsidRDefault="00432ECD" w:rsidP="00DB4E21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="005679AB">
        <w:rPr>
          <w:rFonts w:asciiTheme="minorEastAsia" w:hAnsiTheme="minorEastAsia" w:cstheme="minorHAnsi"/>
          <w:sz w:val="20"/>
          <w:lang w:eastAsia="ko-KR"/>
        </w:rPr>
        <w:t xml:space="preserve"> 1</w:t>
      </w:r>
      <w:r w:rsidR="0091569A">
        <w:rPr>
          <w:rFonts w:asciiTheme="minorEastAsia" w:hAnsiTheme="minorEastAsia" w:cstheme="minorHAnsi"/>
          <w:sz w:val="20"/>
          <w:lang w:eastAsia="ko-KR"/>
        </w:rPr>
        <w:t>~2</w:t>
      </w:r>
      <w:r w:rsidR="005679AB">
        <w:rPr>
          <w:rFonts w:asciiTheme="minorEastAsia" w:hAnsiTheme="minorEastAsia" w:cstheme="minorHAnsi"/>
          <w:sz w:val="20"/>
          <w:lang w:eastAsia="ko-KR"/>
        </w:rPr>
        <w:t xml:space="preserve"> </w:t>
      </w:r>
      <w:r w:rsidR="005679AB">
        <w:rPr>
          <w:rFonts w:asciiTheme="minorEastAsia" w:hAnsiTheme="minorEastAsia" w:cstheme="minorHAnsi" w:hint="eastAsia"/>
          <w:sz w:val="20"/>
          <w:lang w:eastAsia="ko-KR"/>
        </w:rPr>
        <w:t>year</w:t>
      </w:r>
      <w:r w:rsidR="0091569A">
        <w:rPr>
          <w:rFonts w:asciiTheme="minorEastAsia" w:hAnsiTheme="minorEastAsia" w:cstheme="minorHAnsi"/>
          <w:sz w:val="20"/>
          <w:lang w:eastAsia="ko-KR"/>
        </w:rPr>
        <w:t>s</w:t>
      </w:r>
      <w:r w:rsidR="005679AB">
        <w:rPr>
          <w:rFonts w:asciiTheme="minorEastAsia" w:hAnsiTheme="minorEastAsia" w:cstheme="minorHAnsi" w:hint="eastAsia"/>
          <w:sz w:val="20"/>
          <w:lang w:eastAsia="ko-KR"/>
        </w:rPr>
        <w:t xml:space="preserve"> of</w:t>
      </w:r>
      <w:r w:rsidR="005679AB">
        <w:rPr>
          <w:rFonts w:asciiTheme="minorEastAsia" w:hAnsiTheme="minorEastAsia" w:cstheme="minorHAnsi"/>
          <w:sz w:val="20"/>
          <w:lang w:eastAsia="ko-KR"/>
        </w:rPr>
        <w:t xml:space="preserve"> field experience</w:t>
      </w:r>
      <w:bookmarkStart w:id="0" w:name="_GoBack"/>
      <w:bookmarkEnd w:id="0"/>
    </w:p>
    <w:p w:rsidR="000533AB" w:rsidRPr="000533AB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Experience of working with high end/luxury/premium retail brands </w:t>
      </w:r>
    </w:p>
    <w:p w:rsidR="00050BDD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  <w:r w:rsidRPr="000533AB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0533AB">
        <w:rPr>
          <w:rFonts w:asciiTheme="minorEastAsia" w:hAnsiTheme="minorEastAsia" w:cstheme="minorHAnsi"/>
          <w:sz w:val="20"/>
          <w:lang w:eastAsia="ko-KR"/>
        </w:rPr>
        <w:t xml:space="preserve"> Previous experience working in a product marketing role (not essential but an advantage)</w:t>
      </w:r>
    </w:p>
    <w:p w:rsidR="00432ECD" w:rsidRPr="00432ECD" w:rsidRDefault="00432ECD" w:rsidP="00432ECD">
      <w:pPr>
        <w:rPr>
          <w:rFonts w:asciiTheme="minorEastAsia" w:hAnsiTheme="minorEastAsia" w:cstheme="minorHAnsi"/>
          <w:sz w:val="20"/>
          <w:lang w:eastAsia="ko-KR"/>
        </w:rPr>
      </w:pPr>
      <w:r w:rsidRPr="00432ECD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432ECD">
        <w:rPr>
          <w:rFonts w:asciiTheme="minorEastAsia" w:hAnsiTheme="minorEastAsia" w:cstheme="minorHAnsi"/>
          <w:sz w:val="20"/>
          <w:lang w:eastAsia="ko-KR"/>
        </w:rPr>
        <w:t xml:space="preserve"> Clear strategic communication skills</w:t>
      </w:r>
    </w:p>
    <w:p w:rsidR="00432ECD" w:rsidRPr="00432ECD" w:rsidRDefault="00432ECD" w:rsidP="00432ECD">
      <w:pPr>
        <w:rPr>
          <w:rFonts w:asciiTheme="minorEastAsia" w:hAnsiTheme="minorEastAsia" w:cstheme="minorHAnsi"/>
          <w:sz w:val="20"/>
          <w:lang w:eastAsia="ko-KR"/>
        </w:rPr>
      </w:pPr>
      <w:r w:rsidRPr="00432ECD">
        <w:rPr>
          <w:rFonts w:asciiTheme="minorEastAsia" w:hAnsiTheme="minorEastAsia" w:cstheme="minorHAnsi" w:hint="eastAsia"/>
          <w:sz w:val="20"/>
          <w:lang w:eastAsia="ko-KR"/>
        </w:rPr>
        <w:t>•</w:t>
      </w:r>
      <w:r w:rsidRPr="00432ECD">
        <w:rPr>
          <w:rFonts w:asciiTheme="minorEastAsia" w:hAnsiTheme="minorEastAsia" w:cstheme="minorHAnsi"/>
          <w:sz w:val="20"/>
          <w:lang w:eastAsia="ko-KR"/>
        </w:rPr>
        <w:t xml:space="preserve"> Fluency in both written and spoken English</w:t>
      </w:r>
    </w:p>
    <w:p w:rsidR="000533AB" w:rsidRPr="00432ECD" w:rsidRDefault="000533AB" w:rsidP="000533AB">
      <w:pPr>
        <w:rPr>
          <w:rFonts w:asciiTheme="minorEastAsia" w:hAnsiTheme="minorEastAsia" w:cstheme="minorHAnsi"/>
          <w:sz w:val="20"/>
          <w:lang w:eastAsia="ko-KR"/>
        </w:rPr>
      </w:pPr>
    </w:p>
    <w:p w:rsidR="00E82DB9" w:rsidRPr="0003333A" w:rsidRDefault="00636592" w:rsidP="00636592">
      <w:pPr>
        <w:rPr>
          <w:rFonts w:asciiTheme="minorEastAsia" w:hAnsiTheme="minorEastAsia" w:cstheme="minorHAnsi"/>
          <w:b/>
          <w:sz w:val="20"/>
          <w:lang w:eastAsia="ko-KR"/>
        </w:rPr>
      </w:pPr>
      <w:r w:rsidRPr="0003333A">
        <w:rPr>
          <w:rFonts w:asciiTheme="minorEastAsia" w:hAnsiTheme="minorEastAsia" w:cstheme="minorHAnsi"/>
          <w:b/>
          <w:sz w:val="20"/>
          <w:lang w:eastAsia="ko-KR"/>
        </w:rPr>
        <w:t xml:space="preserve">4.  </w:t>
      </w:r>
      <w:r w:rsidR="002172F2" w:rsidRPr="0003333A">
        <w:rPr>
          <w:rFonts w:asciiTheme="minorEastAsia" w:hAnsiTheme="minorEastAsia" w:cstheme="minorHAnsi" w:hint="eastAsia"/>
          <w:b/>
          <w:sz w:val="20"/>
          <w:lang w:eastAsia="ko-KR"/>
        </w:rPr>
        <w:t xml:space="preserve">[제출서류 및 </w:t>
      </w:r>
      <w:proofErr w:type="spellStart"/>
      <w:r w:rsidR="002172F2" w:rsidRPr="0003333A">
        <w:rPr>
          <w:rFonts w:asciiTheme="minorEastAsia" w:hAnsiTheme="minorEastAsia" w:cstheme="minorHAnsi" w:hint="eastAsia"/>
          <w:b/>
          <w:sz w:val="20"/>
          <w:lang w:eastAsia="ko-KR"/>
        </w:rPr>
        <w:t>제출처</w:t>
      </w:r>
      <w:proofErr w:type="spellEnd"/>
      <w:r w:rsidR="002172F2" w:rsidRPr="0003333A">
        <w:rPr>
          <w:rFonts w:asciiTheme="minorEastAsia" w:hAnsiTheme="minorEastAsia" w:cstheme="minorHAnsi" w:hint="eastAsia"/>
          <w:b/>
          <w:sz w:val="20"/>
          <w:lang w:eastAsia="ko-KR"/>
        </w:rPr>
        <w:t>]</w:t>
      </w:r>
    </w:p>
    <w:p w:rsidR="002172F2" w:rsidRPr="0003333A" w:rsidRDefault="00636592" w:rsidP="00636592">
      <w:pPr>
        <w:rPr>
          <w:rFonts w:asciiTheme="minorEastAsia" w:hAnsiTheme="minorEastAsia" w:cstheme="minorHAnsi"/>
          <w:sz w:val="20"/>
          <w:lang w:val="en-US" w:eastAsia="ko-KR"/>
        </w:rPr>
      </w:pP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국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,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영문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이력서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및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국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,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영문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자기소개서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 xml:space="preserve"> 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>–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 xml:space="preserve"> 자유양식</w:t>
      </w:r>
    </w:p>
    <w:p w:rsidR="002172F2" w:rsidRPr="0003333A" w:rsidRDefault="00636592" w:rsidP="00636592">
      <w:pPr>
        <w:rPr>
          <w:rFonts w:asciiTheme="minorEastAsia" w:hAnsiTheme="minorEastAsia" w:cstheme="minorHAnsi"/>
          <w:sz w:val="20"/>
          <w:lang w:val="en-US" w:eastAsia="ko-KR"/>
        </w:rPr>
      </w:pP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제출시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제목</w:t>
      </w:r>
      <w:r w:rsidR="00FA465C" w:rsidRPr="0003333A">
        <w:rPr>
          <w:rFonts w:asciiTheme="minorEastAsia" w:hAnsiTheme="minorEastAsia" w:cstheme="minorHAnsi"/>
          <w:sz w:val="20"/>
          <w:lang w:val="en-US" w:eastAsia="ko-KR"/>
        </w:rPr>
        <w:t xml:space="preserve">: </w:t>
      </w:r>
      <w:r w:rsidR="000533AB" w:rsidRPr="000533AB">
        <w:rPr>
          <w:rFonts w:asciiTheme="minorEastAsia" w:hAnsiTheme="minorEastAsia" w:cstheme="minorHAnsi"/>
          <w:sz w:val="20"/>
          <w:lang w:eastAsia="ko-KR"/>
        </w:rPr>
        <w:t xml:space="preserve">Marketing Assistant 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>(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성명</w:t>
      </w:r>
      <w:r w:rsidR="000F25EA" w:rsidRPr="0003333A">
        <w:rPr>
          <w:rFonts w:asciiTheme="minorEastAsia" w:hAnsiTheme="minorEastAsia" w:cstheme="minorHAnsi"/>
          <w:sz w:val="20"/>
          <w:lang w:val="en-US" w:eastAsia="ko-KR"/>
        </w:rPr>
        <w:t>)</w:t>
      </w:r>
    </w:p>
    <w:p w:rsidR="00E839EE" w:rsidRPr="0003333A" w:rsidRDefault="00636592" w:rsidP="00636592">
      <w:pPr>
        <w:rPr>
          <w:rFonts w:asciiTheme="minorEastAsia" w:hAnsiTheme="minorEastAsia" w:cstheme="minorHAnsi"/>
          <w:sz w:val="20"/>
          <w:lang w:val="en-US" w:eastAsia="ko-KR"/>
        </w:rPr>
      </w:pP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제출시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 PDF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 xml:space="preserve">또는 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MS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Word파일로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전환하여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송부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해주시기</w:t>
      </w:r>
      <w:r w:rsidR="00E839EE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E839EE" w:rsidRPr="0003333A">
        <w:rPr>
          <w:rFonts w:asciiTheme="minorEastAsia" w:hAnsiTheme="minorEastAsia" w:cstheme="minorHAnsi" w:hint="eastAsia"/>
          <w:sz w:val="20"/>
          <w:lang w:val="en-US" w:eastAsia="ko-KR"/>
        </w:rPr>
        <w:t>바랍니다</w:t>
      </w:r>
      <w:r w:rsidR="001C3FE7" w:rsidRPr="0003333A">
        <w:rPr>
          <w:rFonts w:asciiTheme="minorEastAsia" w:hAnsiTheme="minorEastAsia" w:cstheme="minorHAnsi"/>
          <w:sz w:val="20"/>
          <w:lang w:val="en-US" w:eastAsia="ko-KR"/>
        </w:rPr>
        <w:t>.</w:t>
      </w:r>
    </w:p>
    <w:p w:rsidR="002172F2" w:rsidRPr="0003333A" w:rsidRDefault="00636592" w:rsidP="00636592">
      <w:pPr>
        <w:rPr>
          <w:rFonts w:asciiTheme="minorEastAsia" w:hAnsiTheme="minorEastAsia" w:cstheme="minorHAnsi"/>
          <w:sz w:val="20"/>
          <w:lang w:val="en-US" w:eastAsia="ko-KR"/>
        </w:rPr>
      </w:pP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서류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기재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사항이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허위임이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판명되면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합격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취소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또는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채용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취소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될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수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 xml:space="preserve"> </w:t>
      </w:r>
      <w:r w:rsidR="002172F2" w:rsidRPr="0003333A">
        <w:rPr>
          <w:rFonts w:asciiTheme="minorEastAsia" w:hAnsiTheme="minorEastAsia" w:cstheme="minorHAnsi" w:hint="eastAsia"/>
          <w:sz w:val="20"/>
          <w:lang w:val="en-US" w:eastAsia="ko-KR"/>
        </w:rPr>
        <w:t>있습니다</w:t>
      </w:r>
      <w:r w:rsidR="002172F2" w:rsidRPr="0003333A">
        <w:rPr>
          <w:rFonts w:asciiTheme="minorEastAsia" w:hAnsiTheme="minorEastAsia" w:cstheme="minorHAnsi"/>
          <w:sz w:val="20"/>
          <w:lang w:val="en-US" w:eastAsia="ko-KR"/>
        </w:rPr>
        <w:t>.</w:t>
      </w:r>
    </w:p>
    <w:p w:rsidR="002172F2" w:rsidRPr="0003333A" w:rsidRDefault="002172F2" w:rsidP="00636592">
      <w:pPr>
        <w:ind w:firstLineChars="100" w:firstLine="200"/>
        <w:rPr>
          <w:rFonts w:asciiTheme="minorEastAsia" w:hAnsiTheme="minorEastAsia" w:cstheme="minorHAnsi"/>
          <w:sz w:val="20"/>
          <w:lang w:eastAsia="ko-KR"/>
        </w:rPr>
      </w:pPr>
      <w:proofErr w:type="spellStart"/>
      <w:r w:rsidRPr="0003333A">
        <w:rPr>
          <w:rFonts w:asciiTheme="minorEastAsia" w:hAnsiTheme="minorEastAsia" w:cstheme="minorHAnsi" w:hint="eastAsia"/>
          <w:sz w:val="20"/>
          <w:lang w:eastAsia="ko-KR"/>
        </w:rPr>
        <w:t>제출처</w:t>
      </w:r>
      <w:proofErr w:type="spellEnd"/>
      <w:r w:rsidR="006C2D96" w:rsidRPr="0003333A">
        <w:rPr>
          <w:rFonts w:asciiTheme="minorEastAsia" w:hAnsiTheme="minorEastAsia" w:cstheme="minorHAnsi"/>
          <w:sz w:val="20"/>
          <w:lang w:eastAsia="ko-KR"/>
        </w:rPr>
        <w:t xml:space="preserve">: </w:t>
      </w:r>
      <w:hyperlink r:id="rId10" w:history="1">
        <w:r w:rsidR="00E839EE" w:rsidRPr="0003333A">
          <w:rPr>
            <w:rStyle w:val="a9"/>
            <w:rFonts w:asciiTheme="minorEastAsia" w:hAnsiTheme="minorEastAsia" w:cstheme="minorHAnsi"/>
            <w:sz w:val="20"/>
            <w:lang w:eastAsia="ko-KR"/>
          </w:rPr>
          <w:t>Recruiting.Korea@nespresso.com</w:t>
        </w:r>
      </w:hyperlink>
      <w:r w:rsidR="00E839EE" w:rsidRPr="0003333A">
        <w:rPr>
          <w:rFonts w:asciiTheme="minorEastAsia" w:hAnsiTheme="minorEastAsia" w:cstheme="minorHAnsi"/>
          <w:sz w:val="20"/>
          <w:lang w:eastAsia="ko-KR"/>
        </w:rPr>
        <w:t xml:space="preserve"> (</w:t>
      </w:r>
      <w:proofErr w:type="spellStart"/>
      <w:r w:rsidR="00E839EE" w:rsidRPr="0003333A">
        <w:rPr>
          <w:rFonts w:asciiTheme="minorEastAsia" w:hAnsiTheme="minorEastAsia" w:cstheme="minorHAnsi" w:hint="eastAsia"/>
          <w:sz w:val="20"/>
          <w:lang w:eastAsia="ko-KR"/>
        </w:rPr>
        <w:t>입사서류는</w:t>
      </w:r>
      <w:proofErr w:type="spellEnd"/>
      <w:r w:rsidR="00E839EE" w:rsidRPr="0003333A">
        <w:rPr>
          <w:rFonts w:asciiTheme="minorEastAsia" w:hAnsiTheme="minorEastAsia" w:cstheme="minorHAnsi" w:hint="eastAsia"/>
          <w:sz w:val="20"/>
          <w:lang w:eastAsia="ko-KR"/>
        </w:rPr>
        <w:t xml:space="preserve"> 이메일로만 접수합니다.)</w:t>
      </w:r>
    </w:p>
    <w:p w:rsidR="004D7E96" w:rsidRPr="0003333A" w:rsidRDefault="004D7E96" w:rsidP="002172F2">
      <w:pPr>
        <w:rPr>
          <w:rFonts w:asciiTheme="minorEastAsia" w:hAnsiTheme="minorEastAsia" w:cstheme="minorHAnsi"/>
          <w:sz w:val="20"/>
          <w:lang w:eastAsia="ko-KR"/>
        </w:rPr>
      </w:pPr>
    </w:p>
    <w:p w:rsidR="00FA465C" w:rsidRPr="0003333A" w:rsidRDefault="00FA465C" w:rsidP="00FA465C">
      <w:pPr>
        <w:rPr>
          <w:rFonts w:asciiTheme="minorEastAsia" w:hAnsiTheme="minorEastAsia" w:cstheme="minorHAnsi"/>
          <w:b/>
          <w:sz w:val="20"/>
          <w:lang w:eastAsia="ko-KR"/>
        </w:rPr>
      </w:pPr>
      <w:r w:rsidRPr="0003333A">
        <w:rPr>
          <w:rFonts w:asciiTheme="minorEastAsia" w:hAnsiTheme="minorEastAsia" w:cstheme="minorHAnsi"/>
          <w:b/>
          <w:sz w:val="20"/>
          <w:lang w:eastAsia="ko-KR"/>
        </w:rPr>
        <w:t xml:space="preserve">5.  </w:t>
      </w:r>
      <w:r w:rsidRPr="0003333A">
        <w:rPr>
          <w:rFonts w:asciiTheme="minorEastAsia" w:hAnsiTheme="minorEastAsia" w:cstheme="minorHAnsi" w:hint="eastAsia"/>
          <w:b/>
          <w:sz w:val="20"/>
          <w:lang w:eastAsia="ko-KR"/>
        </w:rPr>
        <w:t>[기타]</w:t>
      </w:r>
    </w:p>
    <w:p w:rsidR="00FA465C" w:rsidRPr="0003333A" w:rsidRDefault="00FA465C" w:rsidP="00FA465C">
      <w:pPr>
        <w:rPr>
          <w:rFonts w:asciiTheme="minorEastAsia" w:hAnsiTheme="minorEastAsia" w:cstheme="minorHAnsi"/>
          <w:sz w:val="20"/>
          <w:lang w:val="en-US" w:eastAsia="ko-KR"/>
        </w:rPr>
      </w:pP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03333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Pr="0003333A">
        <w:rPr>
          <w:rFonts w:asciiTheme="minorEastAsia" w:hAnsiTheme="minorEastAsia" w:cstheme="minorHAnsi" w:hint="eastAsia"/>
          <w:sz w:val="20"/>
          <w:lang w:val="en-US" w:eastAsia="ko-KR"/>
        </w:rPr>
        <w:t>결과는 서류전형 합격자에 한하여 개별 통보 예정입니다.</w:t>
      </w:r>
    </w:p>
    <w:p w:rsidR="00FA465C" w:rsidRPr="00150B4C" w:rsidRDefault="00FA465C" w:rsidP="00FA465C">
      <w:pPr>
        <w:rPr>
          <w:rFonts w:asciiTheme="minorEastAsia" w:hAnsiTheme="minorEastAsia" w:cstheme="minorHAnsi"/>
          <w:sz w:val="20"/>
          <w:szCs w:val="22"/>
          <w:lang w:val="en-US" w:eastAsia="ko-KR"/>
        </w:rPr>
      </w:pPr>
      <w:r w:rsidRPr="00553A5A">
        <w:rPr>
          <w:rFonts w:ascii="MS Mincho" w:hAnsi="MS Mincho" w:cs="MS Mincho"/>
          <w:color w:val="555555"/>
          <w:sz w:val="20"/>
          <w:shd w:val="clear" w:color="auto" w:fill="FFFFFF"/>
        </w:rPr>
        <w:sym w:font="Wingdings" w:char="F09F"/>
      </w:r>
      <w:r w:rsidRPr="00553A5A">
        <w:rPr>
          <w:rFonts w:ascii="MS Mincho" w:hAnsi="MS Mincho" w:cs="MS Mincho"/>
          <w:color w:val="555555"/>
          <w:sz w:val="20"/>
          <w:shd w:val="clear" w:color="auto" w:fill="FFFFFF"/>
        </w:rPr>
        <w:t xml:space="preserve"> </w:t>
      </w:r>
      <w:r w:rsidRPr="00553A5A">
        <w:rPr>
          <w:rFonts w:asciiTheme="minorEastAsia" w:hAnsiTheme="minorEastAsia" w:cstheme="minorHAnsi" w:hint="eastAsia"/>
          <w:sz w:val="20"/>
          <w:lang w:val="en-US" w:eastAsia="ko-KR"/>
        </w:rPr>
        <w:t>지원</w:t>
      </w:r>
      <w:r>
        <w:rPr>
          <w:rFonts w:asciiTheme="minorEastAsia" w:hAnsiTheme="minorEastAsia" w:cstheme="minorHAnsi" w:hint="eastAsia"/>
          <w:sz w:val="20"/>
          <w:lang w:val="en-US" w:eastAsia="ko-KR"/>
        </w:rPr>
        <w:t xml:space="preserve"> </w:t>
      </w:r>
      <w:r w:rsidRPr="00553A5A">
        <w:rPr>
          <w:rFonts w:asciiTheme="minorEastAsia" w:hAnsiTheme="minorEastAsia" w:cstheme="minorHAnsi" w:hint="eastAsia"/>
          <w:sz w:val="20"/>
          <w:lang w:val="en-US" w:eastAsia="ko-KR"/>
        </w:rPr>
        <w:t>직무, 긴급 연락처(휴대폰 번호) 및</w:t>
      </w:r>
      <w:r w:rsidRPr="00150B4C">
        <w:rPr>
          <w:rFonts w:asciiTheme="minorEastAsia" w:hAnsiTheme="minorEastAsia" w:cstheme="minorHAnsi" w:hint="eastAsia"/>
          <w:sz w:val="20"/>
          <w:szCs w:val="22"/>
          <w:lang w:val="en-US" w:eastAsia="ko-KR"/>
        </w:rPr>
        <w:t xml:space="preserve"> 이메일 주소를 이력서 상단에 꼭 기재</w:t>
      </w:r>
      <w:r>
        <w:rPr>
          <w:rFonts w:asciiTheme="minorEastAsia" w:hAnsiTheme="minorEastAsia" w:cstheme="minorHAnsi" w:hint="eastAsia"/>
          <w:sz w:val="20"/>
          <w:szCs w:val="22"/>
          <w:lang w:val="en-US" w:eastAsia="ko-KR"/>
        </w:rPr>
        <w:t>하시기 바랍니다.</w:t>
      </w:r>
      <w:r>
        <w:rPr>
          <w:rFonts w:asciiTheme="minorEastAsia" w:hAnsiTheme="minorEastAsia" w:cstheme="minorHAnsi"/>
          <w:sz w:val="20"/>
          <w:szCs w:val="22"/>
          <w:lang w:val="en-US" w:eastAsia="ko-KR"/>
        </w:rPr>
        <w:t xml:space="preserve"> </w:t>
      </w:r>
    </w:p>
    <w:p w:rsidR="009A2E09" w:rsidRPr="00FA465C" w:rsidRDefault="009A2E09" w:rsidP="00FA465C">
      <w:pPr>
        <w:rPr>
          <w:rFonts w:asciiTheme="minorEastAsia" w:hAnsiTheme="minorEastAsia" w:cstheme="minorHAnsi"/>
          <w:sz w:val="20"/>
          <w:szCs w:val="22"/>
          <w:lang w:val="en-US" w:eastAsia="ko-KR"/>
        </w:rPr>
      </w:pPr>
    </w:p>
    <w:sectPr w:rsidR="009A2E09" w:rsidRPr="00FA465C" w:rsidSect="000D5837">
      <w:headerReference w:type="default" r:id="rId11"/>
      <w:footerReference w:type="default" r:id="rId12"/>
      <w:pgSz w:w="11906" w:h="16838"/>
      <w:pgMar w:top="1417" w:right="1416" w:bottom="1417" w:left="1417" w:header="70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B8A" w:rsidRDefault="00FC0B8A">
      <w:r>
        <w:separator/>
      </w:r>
    </w:p>
  </w:endnote>
  <w:endnote w:type="continuationSeparator" w:id="0">
    <w:p w:rsidR="00FC0B8A" w:rsidRDefault="00FC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바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nivers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BF2" w:rsidRDefault="00013BF2" w:rsidP="008236C5">
    <w:pPr>
      <w:pStyle w:val="a3"/>
      <w:tabs>
        <w:tab w:val="left" w:pos="284"/>
      </w:tabs>
      <w:spacing w:before="80" w:line="100" w:lineRule="exact"/>
      <w:rPr>
        <w:rFonts w:ascii="Univers 55" w:hAnsi="Univers 55"/>
        <w:sz w:val="13"/>
      </w:rPr>
    </w:pPr>
  </w:p>
  <w:p w:rsidR="00013BF2" w:rsidRDefault="00013BF2" w:rsidP="008236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B8A" w:rsidRDefault="00FC0B8A">
      <w:r>
        <w:separator/>
      </w:r>
    </w:p>
  </w:footnote>
  <w:footnote w:type="continuationSeparator" w:id="0">
    <w:p w:rsidR="00FC0B8A" w:rsidRDefault="00FC0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BF2" w:rsidRDefault="00013BF2" w:rsidP="009E2D9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94E22"/>
    <w:multiLevelType w:val="hybridMultilevel"/>
    <w:tmpl w:val="44363A90"/>
    <w:lvl w:ilvl="0" w:tplc="B2306A74">
      <w:start w:val="1"/>
      <w:numFmt w:val="bullet"/>
      <w:lvlText w:val=""/>
      <w:lvlJc w:val="left"/>
      <w:pPr>
        <w:tabs>
          <w:tab w:val="num" w:pos="170"/>
        </w:tabs>
        <w:ind w:left="340" w:hanging="227"/>
      </w:pPr>
      <w:rPr>
        <w:rFonts w:ascii="Wingdings" w:eastAsia="바탕" w:hAnsi="Wingdings" w:cstheme="minorBidi" w:hint="default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6E33E39"/>
    <w:multiLevelType w:val="hybridMultilevel"/>
    <w:tmpl w:val="BC660ED8"/>
    <w:lvl w:ilvl="0" w:tplc="68F29702">
      <w:start w:val="1"/>
      <w:numFmt w:val="bullet"/>
      <w:lvlText w:val="-"/>
      <w:lvlJc w:val="left"/>
      <w:pPr>
        <w:ind w:left="454" w:hanging="278"/>
      </w:pPr>
      <w:rPr>
        <w:rFonts w:ascii="Shruti" w:hAnsi="Shrut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7C30D1"/>
    <w:multiLevelType w:val="hybridMultilevel"/>
    <w:tmpl w:val="847AE302"/>
    <w:lvl w:ilvl="0" w:tplc="B30A3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9674AA"/>
    <w:multiLevelType w:val="hybridMultilevel"/>
    <w:tmpl w:val="C2524988"/>
    <w:lvl w:ilvl="0" w:tplc="81CE468C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6F2556"/>
    <w:multiLevelType w:val="hybridMultilevel"/>
    <w:tmpl w:val="6B6A1FF4"/>
    <w:lvl w:ilvl="0" w:tplc="FD985C6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E84743"/>
    <w:multiLevelType w:val="hybridMultilevel"/>
    <w:tmpl w:val="A7BC42FC"/>
    <w:lvl w:ilvl="0" w:tplc="6BB0A6E2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="Times New Roman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96BF7"/>
    <w:multiLevelType w:val="hybridMultilevel"/>
    <w:tmpl w:val="57106D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C1748"/>
    <w:multiLevelType w:val="hybridMultilevel"/>
    <w:tmpl w:val="CB2256BA"/>
    <w:lvl w:ilvl="0" w:tplc="832CA6C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E93046"/>
    <w:multiLevelType w:val="hybridMultilevel"/>
    <w:tmpl w:val="CE5E639A"/>
    <w:lvl w:ilvl="0" w:tplc="A8A2B8D8">
      <w:start w:val="1"/>
      <w:numFmt w:val="bullet"/>
      <w:lvlText w:val="-"/>
      <w:lvlJc w:val="left"/>
      <w:pPr>
        <w:ind w:left="567" w:hanging="170"/>
      </w:pPr>
      <w:rPr>
        <w:rFonts w:ascii="Shruti" w:hAnsi="Shruti" w:hint="default"/>
      </w:rPr>
    </w:lvl>
    <w:lvl w:ilvl="1" w:tplc="04090003" w:tentative="1">
      <w:start w:val="1"/>
      <w:numFmt w:val="bullet"/>
      <w:lvlText w:val=""/>
      <w:lvlJc w:val="left"/>
      <w:pPr>
        <w:ind w:left="16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4" w:hanging="400"/>
      </w:pPr>
      <w:rPr>
        <w:rFonts w:ascii="Wingdings" w:hAnsi="Wingdings" w:hint="default"/>
      </w:rPr>
    </w:lvl>
  </w:abstractNum>
  <w:abstractNum w:abstractNumId="9" w15:restartNumberingAfterBreak="0">
    <w:nsid w:val="3E2558DE"/>
    <w:multiLevelType w:val="hybridMultilevel"/>
    <w:tmpl w:val="93B4F95E"/>
    <w:lvl w:ilvl="0" w:tplc="81F2A3E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023C59"/>
    <w:multiLevelType w:val="hybridMultilevel"/>
    <w:tmpl w:val="1F58CF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D7253"/>
    <w:multiLevelType w:val="hybridMultilevel"/>
    <w:tmpl w:val="A23696F6"/>
    <w:lvl w:ilvl="0" w:tplc="EF9CEF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641077"/>
    <w:multiLevelType w:val="hybridMultilevel"/>
    <w:tmpl w:val="8F88E4C2"/>
    <w:lvl w:ilvl="0" w:tplc="04090001">
      <w:start w:val="1"/>
      <w:numFmt w:val="bullet"/>
      <w:lvlText w:val=""/>
      <w:lvlJc w:val="left"/>
      <w:pPr>
        <w:ind w:left="826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7237C8"/>
    <w:multiLevelType w:val="hybridMultilevel"/>
    <w:tmpl w:val="4D04F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1735D"/>
    <w:multiLevelType w:val="hybridMultilevel"/>
    <w:tmpl w:val="3A8C86D8"/>
    <w:lvl w:ilvl="0" w:tplc="D12AF77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B92625"/>
    <w:multiLevelType w:val="hybridMultilevel"/>
    <w:tmpl w:val="4BFA3862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64552E"/>
    <w:multiLevelType w:val="hybridMultilevel"/>
    <w:tmpl w:val="4DB46106"/>
    <w:lvl w:ilvl="0" w:tplc="83B0685E">
      <w:start w:val="3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6DFB730F"/>
    <w:multiLevelType w:val="hybridMultilevel"/>
    <w:tmpl w:val="6C22F492"/>
    <w:lvl w:ilvl="0" w:tplc="2DC66D52">
      <w:start w:val="1"/>
      <w:numFmt w:val="bullet"/>
      <w:lvlText w:val=""/>
      <w:lvlJc w:val="left"/>
      <w:pPr>
        <w:tabs>
          <w:tab w:val="num" w:pos="170"/>
        </w:tabs>
        <w:ind w:left="340" w:hanging="227"/>
      </w:pPr>
      <w:rPr>
        <w:rFonts w:ascii="Wingdings" w:eastAsia="바탕" w:hAnsi="Wingdings" w:cstheme="minorBidi" w:hint="default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8" w15:restartNumberingAfterBreak="0">
    <w:nsid w:val="70C90E69"/>
    <w:multiLevelType w:val="hybridMultilevel"/>
    <w:tmpl w:val="22F68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F0E73"/>
    <w:multiLevelType w:val="hybridMultilevel"/>
    <w:tmpl w:val="301AC484"/>
    <w:lvl w:ilvl="0" w:tplc="CD6AD6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A1741F"/>
    <w:multiLevelType w:val="hybridMultilevel"/>
    <w:tmpl w:val="23B2DB40"/>
    <w:lvl w:ilvl="0" w:tplc="BBBA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13"/>
  </w:num>
  <w:num w:numId="5">
    <w:abstractNumId w:val="2"/>
  </w:num>
  <w:num w:numId="6">
    <w:abstractNumId w:val="20"/>
  </w:num>
  <w:num w:numId="7">
    <w:abstractNumId w:val="12"/>
  </w:num>
  <w:num w:numId="8">
    <w:abstractNumId w:val="3"/>
  </w:num>
  <w:num w:numId="9">
    <w:abstractNumId w:val="15"/>
  </w:num>
  <w:num w:numId="10">
    <w:abstractNumId w:val="1"/>
  </w:num>
  <w:num w:numId="11">
    <w:abstractNumId w:val="8"/>
  </w:num>
  <w:num w:numId="12">
    <w:abstractNumId w:val="0"/>
  </w:num>
  <w:num w:numId="13">
    <w:abstractNumId w:val="16"/>
  </w:num>
  <w:num w:numId="14">
    <w:abstractNumId w:val="17"/>
  </w:num>
  <w:num w:numId="15">
    <w:abstractNumId w:val="5"/>
  </w:num>
  <w:num w:numId="16">
    <w:abstractNumId w:val="14"/>
  </w:num>
  <w:num w:numId="17">
    <w:abstractNumId w:val="9"/>
  </w:num>
  <w:num w:numId="18">
    <w:abstractNumId w:val="7"/>
  </w:num>
  <w:num w:numId="19">
    <w:abstractNumId w:val="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C7"/>
    <w:rsid w:val="00005010"/>
    <w:rsid w:val="000138EC"/>
    <w:rsid w:val="00013BF2"/>
    <w:rsid w:val="000209ED"/>
    <w:rsid w:val="0003333A"/>
    <w:rsid w:val="00033E22"/>
    <w:rsid w:val="000365E9"/>
    <w:rsid w:val="00037FE1"/>
    <w:rsid w:val="00044840"/>
    <w:rsid w:val="00045BF1"/>
    <w:rsid w:val="00050BDD"/>
    <w:rsid w:val="00051656"/>
    <w:rsid w:val="000533AB"/>
    <w:rsid w:val="000606C3"/>
    <w:rsid w:val="00061E32"/>
    <w:rsid w:val="000733DB"/>
    <w:rsid w:val="00074DBB"/>
    <w:rsid w:val="00084155"/>
    <w:rsid w:val="000924D4"/>
    <w:rsid w:val="00096732"/>
    <w:rsid w:val="000A5F8B"/>
    <w:rsid w:val="000B1927"/>
    <w:rsid w:val="000B2931"/>
    <w:rsid w:val="000C0093"/>
    <w:rsid w:val="000C074E"/>
    <w:rsid w:val="000C0FA4"/>
    <w:rsid w:val="000D5837"/>
    <w:rsid w:val="000E3555"/>
    <w:rsid w:val="000F25EA"/>
    <w:rsid w:val="000F440E"/>
    <w:rsid w:val="000F585F"/>
    <w:rsid w:val="001005FA"/>
    <w:rsid w:val="0010246C"/>
    <w:rsid w:val="0010584B"/>
    <w:rsid w:val="00105B0F"/>
    <w:rsid w:val="001079DC"/>
    <w:rsid w:val="001167D1"/>
    <w:rsid w:val="00120A4D"/>
    <w:rsid w:val="001376A6"/>
    <w:rsid w:val="001414B1"/>
    <w:rsid w:val="00145332"/>
    <w:rsid w:val="00147728"/>
    <w:rsid w:val="00157FFD"/>
    <w:rsid w:val="00161D06"/>
    <w:rsid w:val="0016372B"/>
    <w:rsid w:val="00163FA3"/>
    <w:rsid w:val="00167F6D"/>
    <w:rsid w:val="00183778"/>
    <w:rsid w:val="001850A6"/>
    <w:rsid w:val="00192525"/>
    <w:rsid w:val="00192A94"/>
    <w:rsid w:val="001A030B"/>
    <w:rsid w:val="001A0C94"/>
    <w:rsid w:val="001A2608"/>
    <w:rsid w:val="001A4D1D"/>
    <w:rsid w:val="001B7920"/>
    <w:rsid w:val="001C3FE7"/>
    <w:rsid w:val="001C5498"/>
    <w:rsid w:val="001D385A"/>
    <w:rsid w:val="001D5B82"/>
    <w:rsid w:val="001E2DEF"/>
    <w:rsid w:val="001E36FA"/>
    <w:rsid w:val="001E629D"/>
    <w:rsid w:val="001F6F90"/>
    <w:rsid w:val="00207613"/>
    <w:rsid w:val="00207FEB"/>
    <w:rsid w:val="00215B37"/>
    <w:rsid w:val="002172F2"/>
    <w:rsid w:val="00222A2C"/>
    <w:rsid w:val="00226958"/>
    <w:rsid w:val="002269E3"/>
    <w:rsid w:val="00231C8D"/>
    <w:rsid w:val="00234926"/>
    <w:rsid w:val="00251321"/>
    <w:rsid w:val="00267188"/>
    <w:rsid w:val="00273343"/>
    <w:rsid w:val="00280379"/>
    <w:rsid w:val="0028367A"/>
    <w:rsid w:val="00290B95"/>
    <w:rsid w:val="00294239"/>
    <w:rsid w:val="00295D53"/>
    <w:rsid w:val="002A1E38"/>
    <w:rsid w:val="002B6DCF"/>
    <w:rsid w:val="002C2CD9"/>
    <w:rsid w:val="002C69D6"/>
    <w:rsid w:val="002C6F2D"/>
    <w:rsid w:val="002D0ED8"/>
    <w:rsid w:val="002D3A58"/>
    <w:rsid w:val="002D3C29"/>
    <w:rsid w:val="002E268E"/>
    <w:rsid w:val="002E5D28"/>
    <w:rsid w:val="002E6A02"/>
    <w:rsid w:val="00304F28"/>
    <w:rsid w:val="00305A75"/>
    <w:rsid w:val="003109C1"/>
    <w:rsid w:val="003225BF"/>
    <w:rsid w:val="00322F1E"/>
    <w:rsid w:val="003401FC"/>
    <w:rsid w:val="00346472"/>
    <w:rsid w:val="00356DEA"/>
    <w:rsid w:val="00357BAD"/>
    <w:rsid w:val="00360119"/>
    <w:rsid w:val="003621EA"/>
    <w:rsid w:val="00363B47"/>
    <w:rsid w:val="003653D6"/>
    <w:rsid w:val="00370CAA"/>
    <w:rsid w:val="00377AC9"/>
    <w:rsid w:val="003860DF"/>
    <w:rsid w:val="003873C7"/>
    <w:rsid w:val="003911A3"/>
    <w:rsid w:val="003B1B99"/>
    <w:rsid w:val="003B3D5D"/>
    <w:rsid w:val="003C28C5"/>
    <w:rsid w:val="003C2E8C"/>
    <w:rsid w:val="003C442C"/>
    <w:rsid w:val="003D1D00"/>
    <w:rsid w:val="003E088F"/>
    <w:rsid w:val="003E51D8"/>
    <w:rsid w:val="003E7660"/>
    <w:rsid w:val="003F114B"/>
    <w:rsid w:val="00401727"/>
    <w:rsid w:val="00403EF9"/>
    <w:rsid w:val="00404A9A"/>
    <w:rsid w:val="00414EEB"/>
    <w:rsid w:val="00422D3D"/>
    <w:rsid w:val="00431F1C"/>
    <w:rsid w:val="004329F4"/>
    <w:rsid w:val="00432ECD"/>
    <w:rsid w:val="004377FF"/>
    <w:rsid w:val="00444EB5"/>
    <w:rsid w:val="00452EE4"/>
    <w:rsid w:val="004566FD"/>
    <w:rsid w:val="00466909"/>
    <w:rsid w:val="00484190"/>
    <w:rsid w:val="004913FC"/>
    <w:rsid w:val="004946BD"/>
    <w:rsid w:val="00496112"/>
    <w:rsid w:val="00496C74"/>
    <w:rsid w:val="00496CA5"/>
    <w:rsid w:val="004A4C79"/>
    <w:rsid w:val="004B09AD"/>
    <w:rsid w:val="004B11C5"/>
    <w:rsid w:val="004B1F71"/>
    <w:rsid w:val="004B4D89"/>
    <w:rsid w:val="004B51D3"/>
    <w:rsid w:val="004B7638"/>
    <w:rsid w:val="004C0F85"/>
    <w:rsid w:val="004C3039"/>
    <w:rsid w:val="004C59C0"/>
    <w:rsid w:val="004C67FC"/>
    <w:rsid w:val="004D3D06"/>
    <w:rsid w:val="004D7E96"/>
    <w:rsid w:val="004E5174"/>
    <w:rsid w:val="004E7543"/>
    <w:rsid w:val="004F0D24"/>
    <w:rsid w:val="004F2035"/>
    <w:rsid w:val="00502F83"/>
    <w:rsid w:val="0050300B"/>
    <w:rsid w:val="00505EBA"/>
    <w:rsid w:val="0050704E"/>
    <w:rsid w:val="00522009"/>
    <w:rsid w:val="005272FC"/>
    <w:rsid w:val="00531398"/>
    <w:rsid w:val="00531C35"/>
    <w:rsid w:val="00551897"/>
    <w:rsid w:val="00556CEC"/>
    <w:rsid w:val="00557328"/>
    <w:rsid w:val="005675D3"/>
    <w:rsid w:val="005679AB"/>
    <w:rsid w:val="00567EE7"/>
    <w:rsid w:val="00570415"/>
    <w:rsid w:val="00572A5C"/>
    <w:rsid w:val="00580C0C"/>
    <w:rsid w:val="005B5C2C"/>
    <w:rsid w:val="005B7BC8"/>
    <w:rsid w:val="005C0898"/>
    <w:rsid w:val="005C160D"/>
    <w:rsid w:val="005C4A3A"/>
    <w:rsid w:val="005C653E"/>
    <w:rsid w:val="005C6D44"/>
    <w:rsid w:val="005C7E3E"/>
    <w:rsid w:val="005E3F22"/>
    <w:rsid w:val="005E4177"/>
    <w:rsid w:val="005E5CAA"/>
    <w:rsid w:val="00601ADC"/>
    <w:rsid w:val="006048F8"/>
    <w:rsid w:val="00611A35"/>
    <w:rsid w:val="00617C8D"/>
    <w:rsid w:val="00624DED"/>
    <w:rsid w:val="00625D46"/>
    <w:rsid w:val="00636592"/>
    <w:rsid w:val="006404CE"/>
    <w:rsid w:val="00640A4F"/>
    <w:rsid w:val="006451A0"/>
    <w:rsid w:val="00645BE9"/>
    <w:rsid w:val="006521A1"/>
    <w:rsid w:val="00660824"/>
    <w:rsid w:val="00664C54"/>
    <w:rsid w:val="00670F23"/>
    <w:rsid w:val="00672707"/>
    <w:rsid w:val="00672A83"/>
    <w:rsid w:val="00674E30"/>
    <w:rsid w:val="00682931"/>
    <w:rsid w:val="006878FB"/>
    <w:rsid w:val="0069067F"/>
    <w:rsid w:val="006A0A68"/>
    <w:rsid w:val="006B6B3C"/>
    <w:rsid w:val="006C14BB"/>
    <w:rsid w:val="006C241C"/>
    <w:rsid w:val="006C2D96"/>
    <w:rsid w:val="006D7729"/>
    <w:rsid w:val="006E07ED"/>
    <w:rsid w:val="006F0CD1"/>
    <w:rsid w:val="006F25D5"/>
    <w:rsid w:val="006F35B4"/>
    <w:rsid w:val="006F42FF"/>
    <w:rsid w:val="00703C1D"/>
    <w:rsid w:val="00707FFB"/>
    <w:rsid w:val="0071039B"/>
    <w:rsid w:val="00711D43"/>
    <w:rsid w:val="00716B95"/>
    <w:rsid w:val="00716F90"/>
    <w:rsid w:val="00726C38"/>
    <w:rsid w:val="00735760"/>
    <w:rsid w:val="00745912"/>
    <w:rsid w:val="00747AFB"/>
    <w:rsid w:val="00754509"/>
    <w:rsid w:val="00760FAC"/>
    <w:rsid w:val="00761CD2"/>
    <w:rsid w:val="007649AC"/>
    <w:rsid w:val="00767BE9"/>
    <w:rsid w:val="00767CD9"/>
    <w:rsid w:val="00774F53"/>
    <w:rsid w:val="00784515"/>
    <w:rsid w:val="00784848"/>
    <w:rsid w:val="00785A76"/>
    <w:rsid w:val="00787662"/>
    <w:rsid w:val="0079585B"/>
    <w:rsid w:val="007B59AE"/>
    <w:rsid w:val="007C2D70"/>
    <w:rsid w:val="007D4FD9"/>
    <w:rsid w:val="007E4B57"/>
    <w:rsid w:val="007E4EE7"/>
    <w:rsid w:val="007F2456"/>
    <w:rsid w:val="007F6386"/>
    <w:rsid w:val="0080044E"/>
    <w:rsid w:val="0080728F"/>
    <w:rsid w:val="008115F8"/>
    <w:rsid w:val="008236C5"/>
    <w:rsid w:val="00826A4E"/>
    <w:rsid w:val="00834A81"/>
    <w:rsid w:val="008357FF"/>
    <w:rsid w:val="00835BB6"/>
    <w:rsid w:val="00843FF0"/>
    <w:rsid w:val="008443EC"/>
    <w:rsid w:val="008451AC"/>
    <w:rsid w:val="00845EA4"/>
    <w:rsid w:val="008511BC"/>
    <w:rsid w:val="008528EA"/>
    <w:rsid w:val="00853E01"/>
    <w:rsid w:val="00861349"/>
    <w:rsid w:val="00864513"/>
    <w:rsid w:val="008733C4"/>
    <w:rsid w:val="00873BB1"/>
    <w:rsid w:val="00876DCD"/>
    <w:rsid w:val="00882C52"/>
    <w:rsid w:val="00886950"/>
    <w:rsid w:val="00887624"/>
    <w:rsid w:val="0089393D"/>
    <w:rsid w:val="00896677"/>
    <w:rsid w:val="008A10C4"/>
    <w:rsid w:val="008A2A0E"/>
    <w:rsid w:val="008A4A97"/>
    <w:rsid w:val="008A5F92"/>
    <w:rsid w:val="008B164D"/>
    <w:rsid w:val="008B4532"/>
    <w:rsid w:val="008B6FE7"/>
    <w:rsid w:val="008C2564"/>
    <w:rsid w:val="008C522C"/>
    <w:rsid w:val="008D4086"/>
    <w:rsid w:val="008F16C1"/>
    <w:rsid w:val="008F2A16"/>
    <w:rsid w:val="008F56DE"/>
    <w:rsid w:val="008F7FBF"/>
    <w:rsid w:val="00902AA9"/>
    <w:rsid w:val="009051D2"/>
    <w:rsid w:val="00910A9A"/>
    <w:rsid w:val="009123A1"/>
    <w:rsid w:val="0091368D"/>
    <w:rsid w:val="0091569A"/>
    <w:rsid w:val="0092387C"/>
    <w:rsid w:val="009328FC"/>
    <w:rsid w:val="00946DCA"/>
    <w:rsid w:val="0095559A"/>
    <w:rsid w:val="00957937"/>
    <w:rsid w:val="009601F8"/>
    <w:rsid w:val="00961D5A"/>
    <w:rsid w:val="00961F08"/>
    <w:rsid w:val="009625ED"/>
    <w:rsid w:val="00980E30"/>
    <w:rsid w:val="009912F2"/>
    <w:rsid w:val="00994E92"/>
    <w:rsid w:val="009A1FE0"/>
    <w:rsid w:val="009A2E09"/>
    <w:rsid w:val="009A488C"/>
    <w:rsid w:val="009A7EEB"/>
    <w:rsid w:val="009B431D"/>
    <w:rsid w:val="009B5ADB"/>
    <w:rsid w:val="009C3139"/>
    <w:rsid w:val="009C5325"/>
    <w:rsid w:val="009D7EA0"/>
    <w:rsid w:val="009E251A"/>
    <w:rsid w:val="009E2CE9"/>
    <w:rsid w:val="009E2D9C"/>
    <w:rsid w:val="009E439A"/>
    <w:rsid w:val="009E5F94"/>
    <w:rsid w:val="009F2AEC"/>
    <w:rsid w:val="009F520C"/>
    <w:rsid w:val="009F7B67"/>
    <w:rsid w:val="00A153E6"/>
    <w:rsid w:val="00A17E64"/>
    <w:rsid w:val="00A25BE8"/>
    <w:rsid w:val="00A2659C"/>
    <w:rsid w:val="00A464C0"/>
    <w:rsid w:val="00A52FAD"/>
    <w:rsid w:val="00A611CA"/>
    <w:rsid w:val="00A622B5"/>
    <w:rsid w:val="00A62C6E"/>
    <w:rsid w:val="00A7377F"/>
    <w:rsid w:val="00A76351"/>
    <w:rsid w:val="00A87B54"/>
    <w:rsid w:val="00A940EA"/>
    <w:rsid w:val="00A94756"/>
    <w:rsid w:val="00A95029"/>
    <w:rsid w:val="00AA1AEF"/>
    <w:rsid w:val="00AA2025"/>
    <w:rsid w:val="00AA6D3A"/>
    <w:rsid w:val="00AB2777"/>
    <w:rsid w:val="00AB2896"/>
    <w:rsid w:val="00AC164D"/>
    <w:rsid w:val="00AC1FAE"/>
    <w:rsid w:val="00AC3835"/>
    <w:rsid w:val="00AC6657"/>
    <w:rsid w:val="00AC72B7"/>
    <w:rsid w:val="00AC77DD"/>
    <w:rsid w:val="00AD0291"/>
    <w:rsid w:val="00AD36CD"/>
    <w:rsid w:val="00AD6447"/>
    <w:rsid w:val="00AD72D9"/>
    <w:rsid w:val="00AE4133"/>
    <w:rsid w:val="00AF7734"/>
    <w:rsid w:val="00B02515"/>
    <w:rsid w:val="00B049CF"/>
    <w:rsid w:val="00B12231"/>
    <w:rsid w:val="00B169A8"/>
    <w:rsid w:val="00B20CDC"/>
    <w:rsid w:val="00B24F86"/>
    <w:rsid w:val="00B27730"/>
    <w:rsid w:val="00B341AD"/>
    <w:rsid w:val="00B4028F"/>
    <w:rsid w:val="00B43A48"/>
    <w:rsid w:val="00B4538D"/>
    <w:rsid w:val="00B469BF"/>
    <w:rsid w:val="00B46E4C"/>
    <w:rsid w:val="00B476E2"/>
    <w:rsid w:val="00B504CF"/>
    <w:rsid w:val="00B52B67"/>
    <w:rsid w:val="00B5491D"/>
    <w:rsid w:val="00B6141C"/>
    <w:rsid w:val="00B74261"/>
    <w:rsid w:val="00B746E3"/>
    <w:rsid w:val="00B80F89"/>
    <w:rsid w:val="00B86029"/>
    <w:rsid w:val="00B87F66"/>
    <w:rsid w:val="00B91E9E"/>
    <w:rsid w:val="00B948D1"/>
    <w:rsid w:val="00B95123"/>
    <w:rsid w:val="00BA32D8"/>
    <w:rsid w:val="00BB0B7E"/>
    <w:rsid w:val="00BB3E92"/>
    <w:rsid w:val="00BC403E"/>
    <w:rsid w:val="00BC58E6"/>
    <w:rsid w:val="00BD2D79"/>
    <w:rsid w:val="00BE17CF"/>
    <w:rsid w:val="00BE222E"/>
    <w:rsid w:val="00BE57E3"/>
    <w:rsid w:val="00BE5DF7"/>
    <w:rsid w:val="00BF0810"/>
    <w:rsid w:val="00C02FBF"/>
    <w:rsid w:val="00C035F4"/>
    <w:rsid w:val="00C05FF8"/>
    <w:rsid w:val="00C10B67"/>
    <w:rsid w:val="00C11338"/>
    <w:rsid w:val="00C1653F"/>
    <w:rsid w:val="00C22DAD"/>
    <w:rsid w:val="00C238B3"/>
    <w:rsid w:val="00C25E2C"/>
    <w:rsid w:val="00C26607"/>
    <w:rsid w:val="00C2751C"/>
    <w:rsid w:val="00C310ED"/>
    <w:rsid w:val="00C5390C"/>
    <w:rsid w:val="00C540E1"/>
    <w:rsid w:val="00C55DB1"/>
    <w:rsid w:val="00C567B6"/>
    <w:rsid w:val="00C62590"/>
    <w:rsid w:val="00C7526A"/>
    <w:rsid w:val="00C80FE6"/>
    <w:rsid w:val="00CA304E"/>
    <w:rsid w:val="00CB2455"/>
    <w:rsid w:val="00CB34A1"/>
    <w:rsid w:val="00CB46A8"/>
    <w:rsid w:val="00CB71C4"/>
    <w:rsid w:val="00CD12E4"/>
    <w:rsid w:val="00CD1992"/>
    <w:rsid w:val="00CD1EEF"/>
    <w:rsid w:val="00CD52D2"/>
    <w:rsid w:val="00CE3374"/>
    <w:rsid w:val="00CE43BA"/>
    <w:rsid w:val="00CF0252"/>
    <w:rsid w:val="00CF3208"/>
    <w:rsid w:val="00CF40B7"/>
    <w:rsid w:val="00D0033A"/>
    <w:rsid w:val="00D02C68"/>
    <w:rsid w:val="00D02CDE"/>
    <w:rsid w:val="00D06819"/>
    <w:rsid w:val="00D17CFA"/>
    <w:rsid w:val="00D37718"/>
    <w:rsid w:val="00D40BCC"/>
    <w:rsid w:val="00D40C66"/>
    <w:rsid w:val="00D41E3F"/>
    <w:rsid w:val="00D51F40"/>
    <w:rsid w:val="00D55A01"/>
    <w:rsid w:val="00D56828"/>
    <w:rsid w:val="00D6208B"/>
    <w:rsid w:val="00D6564D"/>
    <w:rsid w:val="00D65852"/>
    <w:rsid w:val="00D66B83"/>
    <w:rsid w:val="00D82E72"/>
    <w:rsid w:val="00D834FE"/>
    <w:rsid w:val="00D93058"/>
    <w:rsid w:val="00DA0CAF"/>
    <w:rsid w:val="00DA1524"/>
    <w:rsid w:val="00DA5C99"/>
    <w:rsid w:val="00DA6DFD"/>
    <w:rsid w:val="00DA77A5"/>
    <w:rsid w:val="00DB4C4F"/>
    <w:rsid w:val="00DB4E21"/>
    <w:rsid w:val="00DC434C"/>
    <w:rsid w:val="00DC6D9C"/>
    <w:rsid w:val="00DE0049"/>
    <w:rsid w:val="00DE7EB7"/>
    <w:rsid w:val="00DF4980"/>
    <w:rsid w:val="00DF5AA0"/>
    <w:rsid w:val="00E01B45"/>
    <w:rsid w:val="00E02B40"/>
    <w:rsid w:val="00E116C7"/>
    <w:rsid w:val="00E1393D"/>
    <w:rsid w:val="00E13F98"/>
    <w:rsid w:val="00E14FB5"/>
    <w:rsid w:val="00E228EC"/>
    <w:rsid w:val="00E31822"/>
    <w:rsid w:val="00E33082"/>
    <w:rsid w:val="00E36EB2"/>
    <w:rsid w:val="00E42CCB"/>
    <w:rsid w:val="00E439F6"/>
    <w:rsid w:val="00E513C6"/>
    <w:rsid w:val="00E53532"/>
    <w:rsid w:val="00E57817"/>
    <w:rsid w:val="00E63960"/>
    <w:rsid w:val="00E63EE9"/>
    <w:rsid w:val="00E77B13"/>
    <w:rsid w:val="00E80949"/>
    <w:rsid w:val="00E82DB9"/>
    <w:rsid w:val="00E839EE"/>
    <w:rsid w:val="00E870E3"/>
    <w:rsid w:val="00E93448"/>
    <w:rsid w:val="00EA1CFF"/>
    <w:rsid w:val="00EA3150"/>
    <w:rsid w:val="00EA4B85"/>
    <w:rsid w:val="00EA7AA1"/>
    <w:rsid w:val="00EB57B0"/>
    <w:rsid w:val="00EC12B0"/>
    <w:rsid w:val="00ED0E13"/>
    <w:rsid w:val="00ED11F0"/>
    <w:rsid w:val="00ED6688"/>
    <w:rsid w:val="00EE2DF5"/>
    <w:rsid w:val="00EE41D4"/>
    <w:rsid w:val="00EE43AE"/>
    <w:rsid w:val="00EF3637"/>
    <w:rsid w:val="00F04279"/>
    <w:rsid w:val="00F105CB"/>
    <w:rsid w:val="00F11933"/>
    <w:rsid w:val="00F127F5"/>
    <w:rsid w:val="00F15FD5"/>
    <w:rsid w:val="00F24578"/>
    <w:rsid w:val="00F30CCA"/>
    <w:rsid w:val="00F35FB3"/>
    <w:rsid w:val="00F44E6D"/>
    <w:rsid w:val="00F64232"/>
    <w:rsid w:val="00F8754E"/>
    <w:rsid w:val="00F945F1"/>
    <w:rsid w:val="00F97BE5"/>
    <w:rsid w:val="00FA4240"/>
    <w:rsid w:val="00FA465C"/>
    <w:rsid w:val="00FB2BE6"/>
    <w:rsid w:val="00FB453F"/>
    <w:rsid w:val="00FC0B8A"/>
    <w:rsid w:val="00FC2393"/>
    <w:rsid w:val="00FC3B71"/>
    <w:rsid w:val="00FC4DC1"/>
    <w:rsid w:val="00FD560C"/>
    <w:rsid w:val="00FE1D98"/>
    <w:rsid w:val="00FE2765"/>
    <w:rsid w:val="00FE282C"/>
    <w:rsid w:val="00FE2DFE"/>
    <w:rsid w:val="00FE3CC5"/>
    <w:rsid w:val="00FE623C"/>
    <w:rsid w:val="00FE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5"/>
    <o:shapelayout v:ext="edit">
      <o:idmap v:ext="edit" data="1"/>
    </o:shapelayout>
  </w:shapeDefaults>
  <w:decimalSymbol w:val="."/>
  <w:listSeparator w:val=","/>
  <w14:docId w14:val="69A5E903"/>
  <w15:docId w15:val="{9F802D3B-BCBC-408B-BBE6-147D12F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Strong"/>
    <w:qFormat/>
    <w:rsid w:val="00C11338"/>
    <w:rPr>
      <w:b/>
      <w:bCs/>
    </w:rPr>
  </w:style>
  <w:style w:type="paragraph" w:styleId="a6">
    <w:name w:val="Body Text"/>
    <w:basedOn w:val="a"/>
    <w:link w:val="Char0"/>
    <w:rsid w:val="0091368D"/>
    <w:pPr>
      <w:spacing w:after="60"/>
    </w:pPr>
    <w:rPr>
      <w:sz w:val="22"/>
      <w:szCs w:val="22"/>
      <w:lang w:eastAsia="en-US"/>
    </w:rPr>
  </w:style>
  <w:style w:type="character" w:customStyle="1" w:styleId="Char0">
    <w:name w:val="본문 Char"/>
    <w:link w:val="a6"/>
    <w:semiHidden/>
    <w:rsid w:val="0091368D"/>
    <w:rPr>
      <w:sz w:val="22"/>
      <w:szCs w:val="22"/>
      <w:lang w:val="en-GB" w:eastAsia="en-US" w:bidi="ar-SA"/>
    </w:rPr>
  </w:style>
  <w:style w:type="paragraph" w:styleId="a7">
    <w:name w:val="Document Map"/>
    <w:basedOn w:val="a"/>
    <w:semiHidden/>
    <w:rsid w:val="00207613"/>
    <w:pPr>
      <w:shd w:val="clear" w:color="auto" w:fill="000080"/>
    </w:pPr>
    <w:rPr>
      <w:rFonts w:ascii="Tahoma" w:hAnsi="Tahoma" w:cs="Tahoma"/>
      <w:sz w:val="20"/>
    </w:rPr>
  </w:style>
  <w:style w:type="paragraph" w:styleId="a8">
    <w:name w:val="Balloon Text"/>
    <w:basedOn w:val="a"/>
    <w:link w:val="Char1"/>
    <w:rsid w:val="00910A9A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link w:val="a8"/>
    <w:rsid w:val="00910A9A"/>
    <w:rPr>
      <w:rFonts w:ascii="Tahoma" w:hAnsi="Tahoma" w:cs="Tahoma"/>
      <w:sz w:val="16"/>
      <w:szCs w:val="16"/>
      <w:lang w:val="en-GB" w:eastAsia="ja-JP"/>
    </w:rPr>
  </w:style>
  <w:style w:type="character" w:customStyle="1" w:styleId="Char">
    <w:name w:val="머리글 Char"/>
    <w:basedOn w:val="a0"/>
    <w:link w:val="a3"/>
    <w:rsid w:val="00896677"/>
    <w:rPr>
      <w:sz w:val="24"/>
      <w:lang w:val="en-GB" w:eastAsia="ja-JP"/>
    </w:rPr>
  </w:style>
  <w:style w:type="paragraph" w:customStyle="1" w:styleId="Default">
    <w:name w:val="Default"/>
    <w:rsid w:val="00E228EC"/>
    <w:pPr>
      <w:autoSpaceDE w:val="0"/>
      <w:autoSpaceDN w:val="0"/>
      <w:adjustRightInd w:val="0"/>
    </w:pPr>
    <w:rPr>
      <w:rFonts w:ascii="Bosch Office Sans" w:eastAsia="Bosch Office Sans" w:cs="Bosch Office Sans"/>
      <w:color w:val="000000"/>
      <w:sz w:val="24"/>
      <w:szCs w:val="24"/>
      <w:lang w:val="en-US"/>
    </w:rPr>
  </w:style>
  <w:style w:type="character" w:styleId="a9">
    <w:name w:val="Hyperlink"/>
    <w:basedOn w:val="a0"/>
    <w:rsid w:val="00E228EC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C2D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ecruiting.Korea@nespress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JJS\memonpa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D2A37-5F73-4856-BEEC-25C70668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memonpang</Template>
  <TotalTime>66</TotalTime>
  <Pages>2</Pages>
  <Words>407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Nestlé Nespresso S</vt:lpstr>
      <vt:lpstr>Nestlé Nespresso S</vt:lpstr>
    </vt:vector>
  </TitlesOfParts>
  <Company>TELEPRINT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Nestlé Nespresso S</dc:title>
  <dc:creator>.</dc:creator>
  <cp:lastModifiedBy>Kim,Sujin,SEOUL,Nespresso Human Resource</cp:lastModifiedBy>
  <cp:revision>27</cp:revision>
  <cp:lastPrinted>2016-06-28T01:00:00Z</cp:lastPrinted>
  <dcterms:created xsi:type="dcterms:W3CDTF">2018-11-14T07:49:00Z</dcterms:created>
  <dcterms:modified xsi:type="dcterms:W3CDTF">2019-02-28T01:14:00Z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Hyejin.Kim1@nestle.com</vt:lpwstr>
  </property>
  <property fmtid="{D5CDD505-2E9C-101B-9397-08002B2CF9AE}" pid="5" name="MSIP_Label_1ada0a2f-b917-4d51-b0d0-d418a10c8b23_SetDate">
    <vt:lpwstr>2018-11-09T05:15:20.8398204Z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Extended_MSFT_Method">
    <vt:lpwstr>Automatic</vt:lpwstr>
  </property>
  <property fmtid="{D5CDD505-2E9C-101B-9397-08002B2CF9AE}" pid="9" name="Sensitivity">
    <vt:lpwstr>General Use</vt:lpwstr>
  </property>
</Properties>
</file>